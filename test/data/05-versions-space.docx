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F705A" w14:textId="3BE4ADA7" w:rsidR="0081746C" w:rsidRDefault="009B4A94">
      <w:pPr>
        <w:pStyle w:val="Heading2"/>
      </w:pPr>
      <w:r w:rsidRPr="009B4A94">
        <w:t>This is a sample .docx file containing the text: Sample Text.</w:t>
      </w:r>
    </w:p>
    <w:p w14:paraId="00EC69FE" w14:textId="77747295" w:rsidR="009B4A94" w:rsidRPr="009B4A94" w:rsidRDefault="009B4A94" w:rsidP="009B4A94">
      <w:r>
        <w:rPr>
          <w:noProof/>
        </w:rPr>
        <w:drawing>
          <wp:inline distT="0" distB="0" distL="0" distR="0" wp14:anchorId="495CBE7B" wp14:editId="6F257243">
            <wp:extent cx="4051300" cy="2273300"/>
            <wp:effectExtent l="0" t="0" r="0" b="0"/>
            <wp:docPr id="159287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73116" name="Picture 1592873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A94" w:rsidRPr="009B4A9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A1F78" w14:textId="77777777" w:rsidR="002D79BD" w:rsidRDefault="002D79BD">
      <w:r>
        <w:separator/>
      </w:r>
    </w:p>
    <w:p w14:paraId="4C8617FC" w14:textId="77777777" w:rsidR="002D79BD" w:rsidRDefault="002D79BD"/>
  </w:endnote>
  <w:endnote w:type="continuationSeparator" w:id="0">
    <w:p w14:paraId="3B5233AF" w14:textId="77777777" w:rsidR="002D79BD" w:rsidRDefault="002D79BD">
      <w:r>
        <w:continuationSeparator/>
      </w:r>
    </w:p>
    <w:p w14:paraId="5B958C8D" w14:textId="77777777" w:rsidR="002D79BD" w:rsidRDefault="002D7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14EF8" w14:textId="77777777" w:rsidR="0081746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627EC" w14:textId="77777777" w:rsidR="002D79BD" w:rsidRDefault="002D79BD">
      <w:r>
        <w:separator/>
      </w:r>
    </w:p>
    <w:p w14:paraId="0F766247" w14:textId="77777777" w:rsidR="002D79BD" w:rsidRDefault="002D79BD"/>
  </w:footnote>
  <w:footnote w:type="continuationSeparator" w:id="0">
    <w:p w14:paraId="1221D1BB" w14:textId="77777777" w:rsidR="002D79BD" w:rsidRDefault="002D79BD">
      <w:r>
        <w:continuationSeparator/>
      </w:r>
    </w:p>
    <w:p w14:paraId="3677BFA9" w14:textId="77777777" w:rsidR="002D79BD" w:rsidRDefault="002D79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9">
    <w:abstractNumId w:val="1"/>
  </w:num>
  <w:num w:numId="2" w16cid:durableId="1165779473">
    <w:abstractNumId w:val="0"/>
  </w:num>
  <w:num w:numId="3" w16cid:durableId="1393960825">
    <w:abstractNumId w:val="2"/>
  </w:num>
  <w:num w:numId="4" w16cid:durableId="834959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94"/>
    <w:rsid w:val="002D79BD"/>
    <w:rsid w:val="0081746C"/>
    <w:rsid w:val="009B4A94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12B7F"/>
  <w15:chartTrackingRefBased/>
  <w15:docId w15:val="{E278E63F-60B6-884B-89EB-B8396CB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585961/Library/Containers/com.microsoft.Word/Data/Library/Application%20Support/Microsoft/Office/16.0/DTS/en-US%7b887026DF-4B67-EB49-8D17-CC17491C04F8%7d/%7b454BF6BD-75C2-5F45-9D42-EA2611D5889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Pranit</dc:creator>
  <cp:keywords/>
  <dc:description/>
  <cp:lastModifiedBy>Deshmukh, Pranit</cp:lastModifiedBy>
  <cp:revision>1</cp:revision>
  <dcterms:created xsi:type="dcterms:W3CDTF">2025-04-25T06:05:00Z</dcterms:created>
  <dcterms:modified xsi:type="dcterms:W3CDTF">2025-04-25T06:07:00Z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